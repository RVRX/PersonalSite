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10800"/>
      </w:tblGrid>
      <w:tr w:rsidR="00692703" w:rsidRPr="00CF1A49" w14:paraId="3A253855" w14:textId="77777777" w:rsidTr="00007728">
        <w:trPr>
          <w:trHeight w:hRule="exact" w:val="1800"/>
        </w:trPr>
        <w:tc>
          <w:tcPr>
            <w:tcW w:w="9360" w:type="dxa"/>
            <w:tcMar>
              <w:top w:w="0" w:type="dxa"/>
              <w:bottom w:w="0" w:type="dxa"/>
            </w:tcMar>
          </w:tcPr>
          <w:p w14:paraId="3F3A16A9" w14:textId="10CD94BE" w:rsidR="00692703" w:rsidRPr="001D120F" w:rsidRDefault="00323CCF" w:rsidP="00913946">
            <w:pPr>
              <w:pStyle w:val="Title"/>
              <w:rPr>
                <w:sz w:val="72"/>
              </w:rPr>
            </w:pPr>
            <w:r w:rsidRPr="001D120F">
              <w:rPr>
                <w:sz w:val="72"/>
              </w:rPr>
              <w:t>Cole</w:t>
            </w:r>
            <w:r w:rsidR="00692703" w:rsidRPr="001D120F">
              <w:rPr>
                <w:sz w:val="72"/>
              </w:rPr>
              <w:t xml:space="preserve"> </w:t>
            </w:r>
            <w:r w:rsidRPr="001D120F">
              <w:rPr>
                <w:rStyle w:val="IntenseEmphasis"/>
                <w:sz w:val="72"/>
              </w:rPr>
              <w:t>Manning</w:t>
            </w:r>
          </w:p>
          <w:p w14:paraId="32843546" w14:textId="541518DC" w:rsidR="00692703" w:rsidRPr="00CF1A49" w:rsidRDefault="00323CCF" w:rsidP="00913946">
            <w:pPr>
              <w:pStyle w:val="ContactInfo"/>
              <w:contextualSpacing w:val="0"/>
            </w:pPr>
            <w:r>
              <w:t>Worcester, MA 01609</w:t>
            </w:r>
            <w:r w:rsidR="00692703" w:rsidRPr="00CF1A49">
              <w:t xml:space="preserve"> </w:t>
            </w:r>
            <w:sdt>
              <w:sdtPr>
                <w:alias w:val="Divider dot:"/>
                <w:tag w:val="Divider dot:"/>
                <w:id w:val="-1459182552"/>
                <w:placeholder>
                  <w:docPart w:val="03E39D58B93D4E4A9A32DEBF7D0C113F"/>
                </w:placeholder>
                <w:temporary/>
                <w:showingPlcHdr/>
                <w15:appearance w15:val="hidden"/>
              </w:sdtPr>
              <w:sdtEndPr/>
              <w:sdtContent>
                <w:r w:rsidR="00692703" w:rsidRPr="00CF1A49">
                  <w:t>·</w:t>
                </w:r>
              </w:sdtContent>
            </w:sdt>
            <w:r w:rsidR="00692703" w:rsidRPr="00CF1A49">
              <w:t xml:space="preserve"> </w:t>
            </w:r>
            <w:r>
              <w:t>(978)-798-2395</w:t>
            </w:r>
          </w:p>
          <w:p w14:paraId="14FC9D24" w14:textId="2DB3DFC2" w:rsidR="00692703" w:rsidRPr="00CF1A49" w:rsidRDefault="00323CCF" w:rsidP="00913946">
            <w:pPr>
              <w:pStyle w:val="ContactInfoEmphasis"/>
              <w:contextualSpacing w:val="0"/>
            </w:pPr>
            <w:r>
              <w:t>colemanning@yandex.com</w:t>
            </w:r>
            <w:r w:rsidR="00692703" w:rsidRPr="00CF1A49">
              <w:t xml:space="preserve"> </w:t>
            </w:r>
            <w:sdt>
              <w:sdtPr>
                <w:alias w:val="Divider dot:"/>
                <w:tag w:val="Divider dot:"/>
                <w:id w:val="2000459528"/>
                <w:placeholder>
                  <w:docPart w:val="950D75396AD042D68407D59D0FC1DFF0"/>
                </w:placeholder>
                <w:temporary/>
                <w:showingPlcHdr/>
                <w15:appearance w15:val="hidden"/>
              </w:sdtPr>
              <w:sdtEndPr/>
              <w:sdtContent>
                <w:r w:rsidR="00692703" w:rsidRPr="00CF1A49">
                  <w:t>·</w:t>
                </w:r>
              </w:sdtContent>
            </w:sdt>
            <w:r w:rsidR="00692703" w:rsidRPr="00CF1A49">
              <w:t xml:space="preserve"> </w:t>
            </w:r>
            <w:r w:rsidR="00AA1241" w:rsidRPr="00323CCF">
              <w:t>github.com/</w:t>
            </w:r>
            <w:proofErr w:type="spellStart"/>
            <w:r w:rsidR="00AA1241">
              <w:t>rvrx</w:t>
            </w:r>
            <w:proofErr w:type="spellEnd"/>
            <w:r w:rsidR="00AA1241" w:rsidRPr="00323CCF">
              <w:t xml:space="preserve"> </w:t>
            </w:r>
            <w:sdt>
              <w:sdtPr>
                <w:alias w:val="Divider dot:"/>
                <w:tag w:val="Divider dot:"/>
                <w:id w:val="759871761"/>
                <w:placeholder>
                  <w:docPart w:val="9EFB95EB1190463FA6A164B38D9FA8A2"/>
                </w:placeholder>
                <w:temporary/>
                <w:showingPlcHdr/>
                <w15:appearance w15:val="hidden"/>
              </w:sdtPr>
              <w:sdtEndPr/>
              <w:sdtContent>
                <w:r w:rsidR="00692703" w:rsidRPr="00CF1A49">
                  <w:t>·</w:t>
                </w:r>
              </w:sdtContent>
            </w:sdt>
            <w:r w:rsidR="00692703" w:rsidRPr="00CF1A49">
              <w:t xml:space="preserve"> </w:t>
            </w:r>
            <w:r w:rsidR="00AA1241" w:rsidRPr="00323CCF">
              <w:t>linkedin.com/in/</w:t>
            </w:r>
            <w:proofErr w:type="spellStart"/>
            <w:r w:rsidR="00AA1241" w:rsidRPr="00323CCF">
              <w:t>colemanning</w:t>
            </w:r>
            <w:proofErr w:type="spellEnd"/>
          </w:p>
        </w:tc>
      </w:tr>
    </w:tbl>
    <w:p w14:paraId="35C71104" w14:textId="7DA00B32" w:rsidR="004E01EB" w:rsidRPr="00CF1A49" w:rsidRDefault="00FD46A4" w:rsidP="004E01EB">
      <w:pPr>
        <w:pStyle w:val="Heading1"/>
      </w:pPr>
      <w:sdt>
        <w:sdtPr>
          <w:alias w:val="Experience:"/>
          <w:tag w:val="Experience:"/>
          <w:id w:val="-1983300934"/>
          <w:placeholder>
            <w:docPart w:val="E4016A19E39A45279513BD5128907533"/>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10723"/>
      </w:tblGrid>
      <w:tr w:rsidR="00323CCF" w:rsidRPr="00CF1A49" w14:paraId="5A84E137" w14:textId="77777777" w:rsidTr="00323CCF">
        <w:tc>
          <w:tcPr>
            <w:tcW w:w="9290" w:type="dxa"/>
          </w:tcPr>
          <w:p w14:paraId="60A3AF58" w14:textId="77777777" w:rsidR="00323CCF" w:rsidRPr="00CF1A49" w:rsidRDefault="00323CCF" w:rsidP="00EA2C19">
            <w:pPr>
              <w:pStyle w:val="Heading3"/>
              <w:contextualSpacing w:val="0"/>
              <w:outlineLvl w:val="2"/>
            </w:pPr>
            <w:r>
              <w:t>Oct 2019</w:t>
            </w:r>
            <w:r w:rsidRPr="00CF1A49">
              <w:t xml:space="preserve"> – </w:t>
            </w:r>
            <w:r>
              <w:t>present</w:t>
            </w:r>
          </w:p>
          <w:p w14:paraId="028ABA69" w14:textId="455125EE" w:rsidR="00323CCF" w:rsidRPr="00CF1A49" w:rsidRDefault="00323CCF" w:rsidP="00EA2C19">
            <w:pPr>
              <w:pStyle w:val="Heading2"/>
              <w:contextualSpacing w:val="0"/>
              <w:outlineLvl w:val="1"/>
            </w:pPr>
            <w:r>
              <w:t>computer lab assistant</w:t>
            </w:r>
            <w:r w:rsidRPr="00CF1A49">
              <w:t xml:space="preserve">, </w:t>
            </w:r>
            <w:r>
              <w:rPr>
                <w:rStyle w:val="SubtleReference"/>
              </w:rPr>
              <w:t>worcester polytechnic institute</w:t>
            </w:r>
          </w:p>
          <w:p w14:paraId="1F1DEFCA" w14:textId="77777777" w:rsidR="00323CCF" w:rsidRPr="00CF1A49" w:rsidRDefault="00323CCF" w:rsidP="00EA2C19">
            <w:pPr>
              <w:contextualSpacing w:val="0"/>
            </w:pPr>
            <w:r w:rsidRPr="00323CCF">
              <w:t>Mainly tasked with setting up and troubleshooting newly purchased laptops and PCs (imaging, adding to domain, installing necessary drivers and software). Assisting professors and other employees with their machines and any technical issues or questions they might have about WPI equipment.</w:t>
            </w:r>
          </w:p>
        </w:tc>
      </w:tr>
      <w:tr w:rsidR="00323CCF" w:rsidRPr="00CF1A49" w14:paraId="53D833B8" w14:textId="77777777" w:rsidTr="00323CCF">
        <w:tc>
          <w:tcPr>
            <w:tcW w:w="9290" w:type="dxa"/>
            <w:tcMar>
              <w:top w:w="216" w:type="dxa"/>
            </w:tcMar>
          </w:tcPr>
          <w:p w14:paraId="36C0DABD" w14:textId="77777777" w:rsidR="00323CCF" w:rsidRPr="00CF1A49" w:rsidRDefault="00323CCF" w:rsidP="00EA2C19">
            <w:pPr>
              <w:pStyle w:val="Heading3"/>
              <w:contextualSpacing w:val="0"/>
              <w:outlineLvl w:val="2"/>
            </w:pPr>
            <w:r>
              <w:t>Sep 2015</w:t>
            </w:r>
            <w:r w:rsidRPr="00CF1A49">
              <w:t xml:space="preserve"> – </w:t>
            </w:r>
            <w:r>
              <w:t>aug 2019</w:t>
            </w:r>
          </w:p>
          <w:p w14:paraId="1F9463BF" w14:textId="77777777" w:rsidR="00323CCF" w:rsidRPr="00CF1A49" w:rsidRDefault="00323CCF" w:rsidP="00EA2C19">
            <w:pPr>
              <w:pStyle w:val="Heading2"/>
              <w:contextualSpacing w:val="0"/>
              <w:outlineLvl w:val="1"/>
            </w:pPr>
            <w:r>
              <w:t>Library Page</w:t>
            </w:r>
            <w:r w:rsidRPr="00CF1A49">
              <w:t xml:space="preserve">, </w:t>
            </w:r>
            <w:r>
              <w:rPr>
                <w:rStyle w:val="SubtleReference"/>
              </w:rPr>
              <w:t>Hazen memorial Library</w:t>
            </w:r>
          </w:p>
          <w:p w14:paraId="1AC35D1F" w14:textId="77777777" w:rsidR="00323CCF" w:rsidRDefault="00323CCF" w:rsidP="00EA2C19">
            <w:r w:rsidRPr="00323CCF">
              <w:t>Primarily tasked with book shelving, but also carried out general library duties, including assisting patrons with library computers and any questions they might have, library cleanup, weeding of old books, pulling holds, and other miscellaneous tasks.</w:t>
            </w:r>
          </w:p>
        </w:tc>
      </w:tr>
      <w:tr w:rsidR="00F61DF9" w:rsidRPr="00CF1A49" w14:paraId="0615E767" w14:textId="77777777" w:rsidTr="00323CCF">
        <w:tc>
          <w:tcPr>
            <w:tcW w:w="9290" w:type="dxa"/>
            <w:tcMar>
              <w:top w:w="216" w:type="dxa"/>
            </w:tcMar>
          </w:tcPr>
          <w:p w14:paraId="1E639145" w14:textId="55FEB967" w:rsidR="00F61DF9" w:rsidRPr="00CF1A49" w:rsidRDefault="00DA1434" w:rsidP="00F61DF9">
            <w:pPr>
              <w:pStyle w:val="Heading3"/>
              <w:contextualSpacing w:val="0"/>
              <w:outlineLvl w:val="2"/>
            </w:pPr>
            <w:r>
              <w:t xml:space="preserve">Jun 2017 – aug </w:t>
            </w:r>
            <w:r w:rsidR="00DC532D">
              <w:t>2019</w:t>
            </w:r>
          </w:p>
          <w:p w14:paraId="6CC8D789" w14:textId="55DBDD38" w:rsidR="00F61DF9" w:rsidRPr="00CF1A49" w:rsidRDefault="00323CCF" w:rsidP="00F61DF9">
            <w:pPr>
              <w:pStyle w:val="Heading2"/>
              <w:contextualSpacing w:val="0"/>
              <w:outlineLvl w:val="1"/>
            </w:pPr>
            <w:r>
              <w:t>Summer IT Assistant</w:t>
            </w:r>
            <w:r w:rsidR="00F61DF9" w:rsidRPr="00CF1A49">
              <w:t xml:space="preserve">, </w:t>
            </w:r>
            <w:r>
              <w:rPr>
                <w:rStyle w:val="SubtleReference"/>
              </w:rPr>
              <w:t>Francis w. parker charter essential school</w:t>
            </w:r>
          </w:p>
          <w:p w14:paraId="700189F1" w14:textId="43CB4E07" w:rsidR="00323CCF" w:rsidRDefault="00323CCF" w:rsidP="00F61DF9">
            <w:r>
              <w:rPr>
                <w:rStyle w:val="background-details"/>
              </w:rPr>
              <w:t>General IT support to teachers, and maintenance tasks including, running new Ethernet cable, replacing and re-imaging hard drives, and cleaning &amp; troubleshooting of school computers, printers, and miscellaneous technology. This position was held full time during summer break, along with occasional weekdays during the school year for when the IT team needed a hand.</w:t>
            </w:r>
          </w:p>
        </w:tc>
      </w:tr>
    </w:tbl>
    <w:sdt>
      <w:sdtPr>
        <w:alias w:val="Education:"/>
        <w:tag w:val="Education:"/>
        <w:id w:val="-1908763273"/>
        <w:placeholder>
          <w:docPart w:val="999062418F194A65BB6ED44743AAE020"/>
        </w:placeholder>
        <w:temporary/>
        <w:showingPlcHdr/>
        <w15:appearance w15:val="hidden"/>
      </w:sdtPr>
      <w:sdtEndPr/>
      <w:sdtContent>
        <w:p w14:paraId="115B0FD8" w14:textId="16316789"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723"/>
      </w:tblGrid>
      <w:tr w:rsidR="001D0BF1" w:rsidRPr="00CF1A49" w14:paraId="41BA891F" w14:textId="77777777" w:rsidTr="00D66A52">
        <w:tc>
          <w:tcPr>
            <w:tcW w:w="9355" w:type="dxa"/>
          </w:tcPr>
          <w:p w14:paraId="6D7B9880" w14:textId="6350C0F7" w:rsidR="001D0BF1" w:rsidRPr="00CF1A49" w:rsidRDefault="00CF23AD" w:rsidP="001D0BF1">
            <w:pPr>
              <w:pStyle w:val="Heading3"/>
              <w:contextualSpacing w:val="0"/>
              <w:outlineLvl w:val="2"/>
            </w:pPr>
            <w:r>
              <w:t>Class of</w:t>
            </w:r>
            <w:r w:rsidR="001D0BF1" w:rsidRPr="00CF1A49">
              <w:t xml:space="preserve"> </w:t>
            </w:r>
            <w:r>
              <w:t>2023</w:t>
            </w:r>
          </w:p>
          <w:p w14:paraId="399647D5" w14:textId="16CB1EFD" w:rsidR="001D0BF1" w:rsidRPr="00CF1A49" w:rsidRDefault="00CF23AD" w:rsidP="001D0BF1">
            <w:pPr>
              <w:pStyle w:val="Heading2"/>
              <w:contextualSpacing w:val="0"/>
              <w:outlineLvl w:val="1"/>
            </w:pPr>
            <w:r>
              <w:t>computer science</w:t>
            </w:r>
            <w:r w:rsidR="001D0BF1" w:rsidRPr="00CF1A49">
              <w:t xml:space="preserve">, </w:t>
            </w:r>
            <w:r>
              <w:rPr>
                <w:rStyle w:val="SubtleReference"/>
              </w:rPr>
              <w:t>worcester polytechnic institute</w:t>
            </w:r>
          </w:p>
          <w:p w14:paraId="554E8E6B" w14:textId="36B2DA03" w:rsidR="007538DC" w:rsidRPr="00CF1A49" w:rsidRDefault="003D138A" w:rsidP="007538DC">
            <w:pPr>
              <w:contextualSpacing w:val="0"/>
            </w:pPr>
            <w:r>
              <w:t xml:space="preserve">Current </w:t>
            </w:r>
            <w:r w:rsidR="00CF23AD">
              <w:t>GPA of 3.60.</w:t>
            </w:r>
            <w:r w:rsidR="00EA4F4E">
              <w:t xml:space="preserve"> </w:t>
            </w:r>
            <w:r>
              <w:t>Expecting</w:t>
            </w:r>
            <w:r w:rsidR="00BD7D55">
              <w:t xml:space="preserve"> t</w:t>
            </w:r>
            <w:r>
              <w:t>o</w:t>
            </w:r>
            <w:r w:rsidR="00BD7D55">
              <w:t xml:space="preserve"> Minor in Management Information Systems (MIS).</w:t>
            </w:r>
            <w:r w:rsidR="00EA4F4E">
              <w:t xml:space="preserve"> </w:t>
            </w:r>
          </w:p>
        </w:tc>
      </w:tr>
      <w:tr w:rsidR="00F61DF9" w:rsidRPr="00CF1A49" w14:paraId="7D7A5317" w14:textId="77777777" w:rsidTr="00F61DF9">
        <w:tc>
          <w:tcPr>
            <w:tcW w:w="9355" w:type="dxa"/>
            <w:tcMar>
              <w:top w:w="216" w:type="dxa"/>
            </w:tcMar>
          </w:tcPr>
          <w:p w14:paraId="2C2B3378" w14:textId="1F785D63" w:rsidR="00F61DF9" w:rsidRPr="00CF1A49" w:rsidRDefault="00CF23AD" w:rsidP="00F61DF9">
            <w:pPr>
              <w:pStyle w:val="Heading3"/>
              <w:contextualSpacing w:val="0"/>
              <w:outlineLvl w:val="2"/>
            </w:pPr>
            <w:r>
              <w:t>class of 2019</w:t>
            </w:r>
          </w:p>
          <w:p w14:paraId="106247D5" w14:textId="62CFB7DD" w:rsidR="00F61DF9" w:rsidRPr="00CF1A49" w:rsidRDefault="00CF23AD" w:rsidP="00F61DF9">
            <w:pPr>
              <w:pStyle w:val="Heading2"/>
              <w:contextualSpacing w:val="0"/>
              <w:outlineLvl w:val="1"/>
            </w:pPr>
            <w:r>
              <w:t>high school diploma</w:t>
            </w:r>
            <w:r w:rsidR="00F61DF9" w:rsidRPr="00CF1A49">
              <w:t xml:space="preserve">, </w:t>
            </w:r>
            <w:r>
              <w:rPr>
                <w:rStyle w:val="SubtleReference"/>
              </w:rPr>
              <w:t>francis parker charter essential school</w:t>
            </w:r>
          </w:p>
          <w:p w14:paraId="2EFC7052" w14:textId="0ADAF146" w:rsidR="00561FCF" w:rsidRDefault="00EB4F06" w:rsidP="00F61DF9">
            <w:r>
              <w:t xml:space="preserve">Independent </w:t>
            </w:r>
            <w:r w:rsidR="00B25C36">
              <w:t>Senior Project</w:t>
            </w:r>
            <w:r w:rsidR="0038272F">
              <w:t xml:space="preserve"> was done on Web Application Development.</w:t>
            </w:r>
            <w:r w:rsidR="00DA7198">
              <w:t xml:space="preserve"> The project and its details can be found at</w:t>
            </w:r>
            <w:r w:rsidR="00DE7F7B">
              <w:t xml:space="preserve"> </w:t>
            </w:r>
            <w:hyperlink r:id="rId11" w:history="1">
              <w:r w:rsidR="00DE7F7B" w:rsidRPr="00DE7F7B">
                <w:rPr>
                  <w:rStyle w:val="Hyperlink"/>
                </w:rPr>
                <w:t>rvrx.github.io/</w:t>
              </w:r>
              <w:proofErr w:type="spellStart"/>
              <w:r w:rsidR="00DE7F7B" w:rsidRPr="00DE7F7B">
                <w:rPr>
                  <w:rStyle w:val="Hyperlink"/>
                </w:rPr>
                <w:t>ParkerProjects</w:t>
              </w:r>
              <w:proofErr w:type="spellEnd"/>
            </w:hyperlink>
            <w:r w:rsidR="00DA7198">
              <w:t>.</w:t>
            </w:r>
            <w:r w:rsidR="00643ACF">
              <w:t xml:space="preserve"> Project written in HTML, CSS, and PHP, making use of the Slim framework and Twig template engine.</w:t>
            </w:r>
            <w:r w:rsidR="00DA7198">
              <w:t xml:space="preserve"> </w:t>
            </w:r>
          </w:p>
          <w:p w14:paraId="256A6390" w14:textId="7A23157E" w:rsidR="00F61DF9" w:rsidRDefault="00DA7198" w:rsidP="00F61DF9">
            <w:r>
              <w:t xml:space="preserve">Activities and Clubs: Competitor in the Air Force Association’s </w:t>
            </w:r>
            <w:proofErr w:type="spellStart"/>
            <w:r>
              <w:t>CyberPatriot</w:t>
            </w:r>
            <w:proofErr w:type="spellEnd"/>
            <w:r>
              <w:t xml:space="preserve"> program, 2016 – 2019.</w:t>
            </w:r>
            <w:r w:rsidR="00C36C01">
              <w:t xml:space="preserve"> Tech Maintenance Club 2016 – 2018. School Service for IT Team in senior year.</w:t>
            </w:r>
          </w:p>
        </w:tc>
      </w:tr>
    </w:tbl>
    <w:sdt>
      <w:sdtPr>
        <w:alias w:val="Skills:"/>
        <w:tag w:val="Skills:"/>
        <w:id w:val="-1392877668"/>
        <w:placeholder>
          <w:docPart w:val="FB3BBFA20F75484A9ED86A222BA6D6F3"/>
        </w:placeholder>
        <w:temporary/>
        <w:showingPlcHdr/>
        <w15:appearance w15:val="hidden"/>
      </w:sdtPr>
      <w:sdtEndPr/>
      <w:sdtContent>
        <w:p w14:paraId="58D29A02" w14:textId="067916A4"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6390"/>
        <w:gridCol w:w="4410"/>
      </w:tblGrid>
      <w:tr w:rsidR="003A0632" w:rsidRPr="006E1507" w14:paraId="5D0DC768" w14:textId="77777777" w:rsidTr="009C1882">
        <w:tc>
          <w:tcPr>
            <w:tcW w:w="6390" w:type="dxa"/>
          </w:tcPr>
          <w:p w14:paraId="0917A1E6" w14:textId="09E005A1" w:rsidR="00367F8A" w:rsidRPr="006E1507" w:rsidRDefault="00367F8A" w:rsidP="00367F8A">
            <w:pPr>
              <w:pStyle w:val="ListBullet"/>
              <w:contextualSpacing w:val="0"/>
            </w:pPr>
            <w:r>
              <w:t xml:space="preserve">Strong Knowledge of both </w:t>
            </w:r>
            <w:r w:rsidR="00B57223">
              <w:t>Windows</w:t>
            </w:r>
            <w:r>
              <w:t xml:space="preserve"> and </w:t>
            </w:r>
            <w:r w:rsidR="00B57223">
              <w:t>Mac</w:t>
            </w:r>
            <w:r>
              <w:t xml:space="preserve"> OS</w:t>
            </w:r>
            <w:r w:rsidR="00600A0F">
              <w:t>, and some Linux.</w:t>
            </w:r>
          </w:p>
          <w:p w14:paraId="327B9E23" w14:textId="77777777" w:rsidR="001F4E6D" w:rsidRDefault="00340B60" w:rsidP="006E1507">
            <w:pPr>
              <w:pStyle w:val="ListBullet"/>
              <w:contextualSpacing w:val="0"/>
            </w:pPr>
            <w:r>
              <w:t>Customer service experience.</w:t>
            </w:r>
          </w:p>
          <w:p w14:paraId="00E80C5F" w14:textId="1BBE713C" w:rsidR="00B14A0F" w:rsidRPr="006E1507" w:rsidRDefault="00B14A0F" w:rsidP="006E1507">
            <w:pPr>
              <w:pStyle w:val="ListBullet"/>
              <w:contextualSpacing w:val="0"/>
            </w:pPr>
            <w:r>
              <w:t>Experience with</w:t>
            </w:r>
            <w:r w:rsidR="00CA1494">
              <w:t xml:space="preserve"> </w:t>
            </w:r>
            <w:r>
              <w:t xml:space="preserve">Adobe </w:t>
            </w:r>
            <w:r w:rsidR="00CA1494">
              <w:t xml:space="preserve">Suite </w:t>
            </w:r>
            <w:r w:rsidR="00606877">
              <w:t>and MS Office.</w:t>
            </w:r>
          </w:p>
        </w:tc>
        <w:tc>
          <w:tcPr>
            <w:tcW w:w="4410" w:type="dxa"/>
            <w:tcMar>
              <w:left w:w="360" w:type="dxa"/>
            </w:tcMar>
          </w:tcPr>
          <w:p w14:paraId="4086F77E" w14:textId="613157D4" w:rsidR="009C1882" w:rsidRDefault="007966FA" w:rsidP="009C1882">
            <w:pPr>
              <w:pStyle w:val="ListBullet"/>
              <w:contextualSpacing w:val="0"/>
            </w:pPr>
            <w:r>
              <w:t>Currently Self-Learning JS &amp; PHP</w:t>
            </w:r>
          </w:p>
          <w:p w14:paraId="3DC9F9FE" w14:textId="129A9E39" w:rsidR="007966FA" w:rsidRDefault="007966FA" w:rsidP="009C1882">
            <w:pPr>
              <w:pStyle w:val="ListBullet"/>
              <w:contextualSpacing w:val="0"/>
            </w:pPr>
            <w:r>
              <w:t>Knowledge of:</w:t>
            </w:r>
          </w:p>
          <w:p w14:paraId="14D168C1" w14:textId="77777777" w:rsidR="009C1882" w:rsidRDefault="009C1882" w:rsidP="009C1882">
            <w:pPr>
              <w:pStyle w:val="ListBullet"/>
              <w:numPr>
                <w:ilvl w:val="0"/>
                <w:numId w:val="14"/>
              </w:numPr>
              <w:contextualSpacing w:val="0"/>
            </w:pPr>
            <w:r>
              <w:t>HTML &amp; CSS</w:t>
            </w:r>
          </w:p>
          <w:p w14:paraId="0FFCAF58" w14:textId="77777777" w:rsidR="009C1882" w:rsidRDefault="009C1882" w:rsidP="009C1882">
            <w:pPr>
              <w:pStyle w:val="ListBullet"/>
              <w:numPr>
                <w:ilvl w:val="0"/>
                <w:numId w:val="14"/>
              </w:numPr>
              <w:contextualSpacing w:val="0"/>
            </w:pPr>
            <w:r>
              <w:t>C/C++</w:t>
            </w:r>
          </w:p>
          <w:p w14:paraId="285196AA" w14:textId="5DC0AAA5" w:rsidR="007966FA" w:rsidRPr="006E1507" w:rsidRDefault="009C1882" w:rsidP="008D2540">
            <w:pPr>
              <w:pStyle w:val="ListBullet"/>
              <w:numPr>
                <w:ilvl w:val="0"/>
                <w:numId w:val="14"/>
              </w:numPr>
              <w:contextualSpacing w:val="0"/>
            </w:pPr>
            <w:r>
              <w:t>Jav</w:t>
            </w:r>
            <w:r w:rsidR="008D2540">
              <w:t>a</w:t>
            </w:r>
          </w:p>
        </w:tc>
      </w:tr>
    </w:tbl>
    <w:p w14:paraId="622AD1DF" w14:textId="7F4ED913" w:rsidR="00B51D1B" w:rsidRPr="006E1507" w:rsidRDefault="00B51D1B" w:rsidP="006E1507"/>
    <w:sectPr w:rsidR="00B51D1B" w:rsidRPr="006E1507" w:rsidSect="00C83AC5">
      <w:footerReference w:type="default" r:id="rId12"/>
      <w:headerReference w:type="first" r:id="rId13"/>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FE6F3" w14:textId="77777777" w:rsidR="00FD46A4" w:rsidRDefault="00FD46A4" w:rsidP="0068194B">
      <w:r>
        <w:separator/>
      </w:r>
    </w:p>
    <w:p w14:paraId="38EBD437" w14:textId="77777777" w:rsidR="00FD46A4" w:rsidRDefault="00FD46A4"/>
    <w:p w14:paraId="4A3916F3" w14:textId="77777777" w:rsidR="00FD46A4" w:rsidRDefault="00FD46A4"/>
  </w:endnote>
  <w:endnote w:type="continuationSeparator" w:id="0">
    <w:p w14:paraId="22028BDE" w14:textId="77777777" w:rsidR="00FD46A4" w:rsidRDefault="00FD46A4" w:rsidP="0068194B">
      <w:r>
        <w:continuationSeparator/>
      </w:r>
    </w:p>
    <w:p w14:paraId="56BC7985" w14:textId="77777777" w:rsidR="00FD46A4" w:rsidRDefault="00FD46A4"/>
    <w:p w14:paraId="178ED429" w14:textId="77777777" w:rsidR="00FD46A4" w:rsidRDefault="00FD46A4"/>
  </w:endnote>
  <w:endnote w:type="continuationNotice" w:id="1">
    <w:p w14:paraId="5DD695B6" w14:textId="77777777" w:rsidR="00FD46A4" w:rsidRDefault="00FD46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4593021A"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E30F4" w14:textId="77777777" w:rsidR="00FD46A4" w:rsidRDefault="00FD46A4" w:rsidP="0068194B">
      <w:r>
        <w:separator/>
      </w:r>
    </w:p>
    <w:p w14:paraId="6998E724" w14:textId="77777777" w:rsidR="00FD46A4" w:rsidRDefault="00FD46A4"/>
    <w:p w14:paraId="29E83C80" w14:textId="77777777" w:rsidR="00FD46A4" w:rsidRDefault="00FD46A4"/>
  </w:footnote>
  <w:footnote w:type="continuationSeparator" w:id="0">
    <w:p w14:paraId="559B8A45" w14:textId="77777777" w:rsidR="00FD46A4" w:rsidRDefault="00FD46A4" w:rsidP="0068194B">
      <w:r>
        <w:continuationSeparator/>
      </w:r>
    </w:p>
    <w:p w14:paraId="4B14577A" w14:textId="77777777" w:rsidR="00FD46A4" w:rsidRDefault="00FD46A4"/>
    <w:p w14:paraId="666CB810" w14:textId="77777777" w:rsidR="00FD46A4" w:rsidRDefault="00FD46A4"/>
  </w:footnote>
  <w:footnote w:type="continuationNotice" w:id="1">
    <w:p w14:paraId="2CBF3680" w14:textId="77777777" w:rsidR="00FD46A4" w:rsidRDefault="00FD46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9073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8240" behindDoc="1" locked="0" layoutInCell="1" allowOverlap="1" wp14:anchorId="70994E78" wp14:editId="44643CD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6AB5660" id="Straight Connector 5" o:spid="_x0000_s1026" alt="Header dividing line" style="position:absolute;z-index:-251658240;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4472C4" w:themeColor="accent1"/>
      </w:rPr>
    </w:lvl>
  </w:abstractNum>
  <w:abstractNum w:abstractNumId="9" w15:restartNumberingAfterBreak="0">
    <w:nsid w:val="FFFFFF89"/>
    <w:multiLevelType w:val="singleLevel"/>
    <w:tmpl w:val="6AC80DC2"/>
    <w:lvl w:ilvl="0">
      <w:start w:val="1"/>
      <w:numFmt w:val="bullet"/>
      <w:pStyle w:val="ListBullet"/>
      <w:lvlText w:val=""/>
      <w:lvlJc w:val="left"/>
      <w:pPr>
        <w:ind w:left="360" w:hanging="360"/>
      </w:pPr>
      <w:rPr>
        <w:rFonts w:ascii="Symbol" w:hAnsi="Symbol" w:hint="default"/>
        <w:color w:val="4472C4"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4472C4" w:themeColor="accent1"/>
        <w:sz w:val="22"/>
      </w:rPr>
    </w:lvl>
    <w:lvl w:ilvl="1">
      <w:start w:val="1"/>
      <w:numFmt w:val="lowerLetter"/>
      <w:lvlText w:val="%2)"/>
      <w:lvlJc w:val="left"/>
      <w:pPr>
        <w:ind w:left="720" w:hanging="360"/>
      </w:pPr>
      <w:rPr>
        <w:rFonts w:hint="default"/>
        <w:color w:val="4472C4" w:themeColor="accent1"/>
        <w:sz w:val="22"/>
      </w:rPr>
    </w:lvl>
    <w:lvl w:ilvl="2">
      <w:start w:val="1"/>
      <w:numFmt w:val="lowerRoman"/>
      <w:lvlText w:val="%3)"/>
      <w:lvlJc w:val="left"/>
      <w:pPr>
        <w:ind w:left="1080" w:hanging="360"/>
      </w:pPr>
      <w:rPr>
        <w:rFonts w:hint="default"/>
        <w:color w:val="4472C4" w:themeColor="accent1"/>
        <w:sz w:val="22"/>
      </w:rPr>
    </w:lvl>
    <w:lvl w:ilvl="3">
      <w:start w:val="1"/>
      <w:numFmt w:val="decimal"/>
      <w:lvlText w:val="(%4)"/>
      <w:lvlJc w:val="left"/>
      <w:pPr>
        <w:ind w:left="1440" w:hanging="360"/>
      </w:pPr>
      <w:rPr>
        <w:rFonts w:hint="default"/>
        <w:color w:val="4472C4"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7117A29"/>
    <w:multiLevelType w:val="hybridMultilevel"/>
    <w:tmpl w:val="66F2AEFE"/>
    <w:lvl w:ilvl="0" w:tplc="5F5CC8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CF"/>
    <w:rsid w:val="000001EF"/>
    <w:rsid w:val="00007322"/>
    <w:rsid w:val="00007728"/>
    <w:rsid w:val="00024584"/>
    <w:rsid w:val="00024730"/>
    <w:rsid w:val="00055E95"/>
    <w:rsid w:val="00060E90"/>
    <w:rsid w:val="0007021F"/>
    <w:rsid w:val="00092FFA"/>
    <w:rsid w:val="000A27F9"/>
    <w:rsid w:val="000A4C35"/>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D120F"/>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C04CB"/>
    <w:rsid w:val="002D23C5"/>
    <w:rsid w:val="002D6137"/>
    <w:rsid w:val="002E7E61"/>
    <w:rsid w:val="002F05E5"/>
    <w:rsid w:val="002F254D"/>
    <w:rsid w:val="002F30E4"/>
    <w:rsid w:val="0030142F"/>
    <w:rsid w:val="00307140"/>
    <w:rsid w:val="00316DFF"/>
    <w:rsid w:val="00323CCF"/>
    <w:rsid w:val="00325B57"/>
    <w:rsid w:val="00336056"/>
    <w:rsid w:val="00340B60"/>
    <w:rsid w:val="003544E1"/>
    <w:rsid w:val="00366398"/>
    <w:rsid w:val="00367F8A"/>
    <w:rsid w:val="0038272F"/>
    <w:rsid w:val="003941CC"/>
    <w:rsid w:val="003A0632"/>
    <w:rsid w:val="003A30E5"/>
    <w:rsid w:val="003A6ADF"/>
    <w:rsid w:val="003B5928"/>
    <w:rsid w:val="003D138A"/>
    <w:rsid w:val="003D380F"/>
    <w:rsid w:val="003E160D"/>
    <w:rsid w:val="003F1D5F"/>
    <w:rsid w:val="00405128"/>
    <w:rsid w:val="00406CFF"/>
    <w:rsid w:val="00411050"/>
    <w:rsid w:val="00416B25"/>
    <w:rsid w:val="00420592"/>
    <w:rsid w:val="004319E0"/>
    <w:rsid w:val="00437E8C"/>
    <w:rsid w:val="00440225"/>
    <w:rsid w:val="00462D41"/>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1FCF"/>
    <w:rsid w:val="00566A35"/>
    <w:rsid w:val="0056701E"/>
    <w:rsid w:val="005740D7"/>
    <w:rsid w:val="0057791B"/>
    <w:rsid w:val="005A0F26"/>
    <w:rsid w:val="005A1B10"/>
    <w:rsid w:val="005A6850"/>
    <w:rsid w:val="005B1B1B"/>
    <w:rsid w:val="005C5932"/>
    <w:rsid w:val="005D3CA7"/>
    <w:rsid w:val="005D4CC1"/>
    <w:rsid w:val="005F4B91"/>
    <w:rsid w:val="005F55D2"/>
    <w:rsid w:val="00600A0F"/>
    <w:rsid w:val="00606877"/>
    <w:rsid w:val="0062312F"/>
    <w:rsid w:val="00625F2C"/>
    <w:rsid w:val="00643ACF"/>
    <w:rsid w:val="006516FE"/>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85B0F"/>
    <w:rsid w:val="00790765"/>
    <w:rsid w:val="0079206B"/>
    <w:rsid w:val="00796076"/>
    <w:rsid w:val="007966FA"/>
    <w:rsid w:val="007C0566"/>
    <w:rsid w:val="007C606B"/>
    <w:rsid w:val="007E6A61"/>
    <w:rsid w:val="00801140"/>
    <w:rsid w:val="00803404"/>
    <w:rsid w:val="00824953"/>
    <w:rsid w:val="00834955"/>
    <w:rsid w:val="00855B59"/>
    <w:rsid w:val="00860461"/>
    <w:rsid w:val="0086487C"/>
    <w:rsid w:val="00870B20"/>
    <w:rsid w:val="008829F8"/>
    <w:rsid w:val="00885897"/>
    <w:rsid w:val="008A6538"/>
    <w:rsid w:val="008C7056"/>
    <w:rsid w:val="008C7A15"/>
    <w:rsid w:val="008D2540"/>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1882"/>
    <w:rsid w:val="009C4DFC"/>
    <w:rsid w:val="009D270A"/>
    <w:rsid w:val="009D44F8"/>
    <w:rsid w:val="009E3160"/>
    <w:rsid w:val="009F220C"/>
    <w:rsid w:val="009F3B05"/>
    <w:rsid w:val="009F4931"/>
    <w:rsid w:val="00A14534"/>
    <w:rsid w:val="00A16DAA"/>
    <w:rsid w:val="00A24162"/>
    <w:rsid w:val="00A25023"/>
    <w:rsid w:val="00A270EA"/>
    <w:rsid w:val="00A34BA2"/>
    <w:rsid w:val="00A36F27"/>
    <w:rsid w:val="00A42E32"/>
    <w:rsid w:val="00A45FD9"/>
    <w:rsid w:val="00A46E63"/>
    <w:rsid w:val="00A51DC5"/>
    <w:rsid w:val="00A53DE1"/>
    <w:rsid w:val="00A615E1"/>
    <w:rsid w:val="00A755E8"/>
    <w:rsid w:val="00A80E7D"/>
    <w:rsid w:val="00A93A5D"/>
    <w:rsid w:val="00AA1241"/>
    <w:rsid w:val="00AB32F8"/>
    <w:rsid w:val="00AB610B"/>
    <w:rsid w:val="00AD360E"/>
    <w:rsid w:val="00AD40FB"/>
    <w:rsid w:val="00AD782D"/>
    <w:rsid w:val="00AE7650"/>
    <w:rsid w:val="00B10EBE"/>
    <w:rsid w:val="00B14A0F"/>
    <w:rsid w:val="00B236F1"/>
    <w:rsid w:val="00B25C36"/>
    <w:rsid w:val="00B36F9A"/>
    <w:rsid w:val="00B50F99"/>
    <w:rsid w:val="00B51D1B"/>
    <w:rsid w:val="00B540F4"/>
    <w:rsid w:val="00B57223"/>
    <w:rsid w:val="00B60FD0"/>
    <w:rsid w:val="00B622DF"/>
    <w:rsid w:val="00B6332A"/>
    <w:rsid w:val="00B81760"/>
    <w:rsid w:val="00B8494C"/>
    <w:rsid w:val="00BA1546"/>
    <w:rsid w:val="00BB4E51"/>
    <w:rsid w:val="00BD431F"/>
    <w:rsid w:val="00BD7D55"/>
    <w:rsid w:val="00BE423E"/>
    <w:rsid w:val="00BF61AC"/>
    <w:rsid w:val="00C34F9A"/>
    <w:rsid w:val="00C36C01"/>
    <w:rsid w:val="00C47FA6"/>
    <w:rsid w:val="00C50AB2"/>
    <w:rsid w:val="00C57FC6"/>
    <w:rsid w:val="00C66A7D"/>
    <w:rsid w:val="00C779DA"/>
    <w:rsid w:val="00C814F7"/>
    <w:rsid w:val="00C83AC5"/>
    <w:rsid w:val="00C9661F"/>
    <w:rsid w:val="00CA1494"/>
    <w:rsid w:val="00CA4B4D"/>
    <w:rsid w:val="00CB35C3"/>
    <w:rsid w:val="00CD323D"/>
    <w:rsid w:val="00CE2384"/>
    <w:rsid w:val="00CE4030"/>
    <w:rsid w:val="00CE64B3"/>
    <w:rsid w:val="00CF1A49"/>
    <w:rsid w:val="00CF23AD"/>
    <w:rsid w:val="00D0630C"/>
    <w:rsid w:val="00D243A9"/>
    <w:rsid w:val="00D305E5"/>
    <w:rsid w:val="00D37CD3"/>
    <w:rsid w:val="00D66A52"/>
    <w:rsid w:val="00D66EFA"/>
    <w:rsid w:val="00D72A2D"/>
    <w:rsid w:val="00D9521A"/>
    <w:rsid w:val="00DA1434"/>
    <w:rsid w:val="00DA3914"/>
    <w:rsid w:val="00DA59AA"/>
    <w:rsid w:val="00DA7198"/>
    <w:rsid w:val="00DB6915"/>
    <w:rsid w:val="00DB7E1E"/>
    <w:rsid w:val="00DC1B78"/>
    <w:rsid w:val="00DC2A2F"/>
    <w:rsid w:val="00DC532D"/>
    <w:rsid w:val="00DC600B"/>
    <w:rsid w:val="00DE0FAA"/>
    <w:rsid w:val="00DE136D"/>
    <w:rsid w:val="00DE6534"/>
    <w:rsid w:val="00DE7F7B"/>
    <w:rsid w:val="00DF4D6C"/>
    <w:rsid w:val="00E01923"/>
    <w:rsid w:val="00E14498"/>
    <w:rsid w:val="00E2397A"/>
    <w:rsid w:val="00E254DB"/>
    <w:rsid w:val="00E300FC"/>
    <w:rsid w:val="00E362DB"/>
    <w:rsid w:val="00E44DD1"/>
    <w:rsid w:val="00E5632B"/>
    <w:rsid w:val="00E70240"/>
    <w:rsid w:val="00E71E6B"/>
    <w:rsid w:val="00E81CC5"/>
    <w:rsid w:val="00E85A87"/>
    <w:rsid w:val="00E85B4A"/>
    <w:rsid w:val="00E9528E"/>
    <w:rsid w:val="00EA4F4E"/>
    <w:rsid w:val="00EA5099"/>
    <w:rsid w:val="00EB4F06"/>
    <w:rsid w:val="00EC1351"/>
    <w:rsid w:val="00EC4CBF"/>
    <w:rsid w:val="00EE2CA8"/>
    <w:rsid w:val="00EF17E8"/>
    <w:rsid w:val="00EF51D9"/>
    <w:rsid w:val="00F130DD"/>
    <w:rsid w:val="00F17CA4"/>
    <w:rsid w:val="00F24884"/>
    <w:rsid w:val="00F476C4"/>
    <w:rsid w:val="00F61DF9"/>
    <w:rsid w:val="00F81960"/>
    <w:rsid w:val="00F8769D"/>
    <w:rsid w:val="00F9350C"/>
    <w:rsid w:val="00F94EB5"/>
    <w:rsid w:val="00F9624D"/>
    <w:rsid w:val="00FA2A1A"/>
    <w:rsid w:val="00FB31C1"/>
    <w:rsid w:val="00FB58F2"/>
    <w:rsid w:val="00FC6AEA"/>
    <w:rsid w:val="00FD3D13"/>
    <w:rsid w:val="00FD46A4"/>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F7087"/>
  <w15:chartTrackingRefBased/>
  <w15:docId w15:val="{7EEDF776-3180-4D89-9267-2F99DD7B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4472C4"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1F3864"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1F3864"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4472C4"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2F5496"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44546A"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4472C4" w:themeColor="accent1"/>
        <w:bottom w:val="single" w:sz="4" w:space="10" w:color="4472C4" w:themeColor="accent1"/>
      </w:pBdr>
      <w:spacing w:before="360" w:after="360"/>
      <w:jc w:val="center"/>
    </w:pPr>
    <w:rPr>
      <w:i/>
      <w:iCs/>
      <w:color w:val="4472C4" w:themeColor="accent1"/>
    </w:rPr>
  </w:style>
  <w:style w:type="character" w:customStyle="1" w:styleId="IntenseQuoteChar">
    <w:name w:val="Intense Quote Char"/>
    <w:basedOn w:val="DefaultParagraphFont"/>
    <w:link w:val="IntenseQuote"/>
    <w:uiPriority w:val="30"/>
    <w:semiHidden/>
    <w:rsid w:val="00316DFF"/>
    <w:rPr>
      <w:i/>
      <w:iCs/>
      <w:color w:val="4472C4"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1F3763"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954F72"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2647D3"/>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2647D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2647D3"/>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2647D3"/>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2647D3"/>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2647D3"/>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2647D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2647D3"/>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2647D3"/>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2647D3"/>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1F3763"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0563C1"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2647D3"/>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2647D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2647D3"/>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2647D3"/>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2647D3"/>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2647D3"/>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2647D3"/>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2647D3"/>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2647D3"/>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2647D3"/>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4472C4" w:themeColor="accent1"/>
    </w:rPr>
  </w:style>
  <w:style w:type="character" w:customStyle="1" w:styleId="background-details">
    <w:name w:val="background-details"/>
    <w:basedOn w:val="DefaultParagraphFont"/>
    <w:rsid w:val="00323CCF"/>
  </w:style>
  <w:style w:type="character" w:styleId="UnresolvedMention">
    <w:name w:val="Unresolved Mention"/>
    <w:basedOn w:val="DefaultParagraphFont"/>
    <w:uiPriority w:val="99"/>
    <w:semiHidden/>
    <w:unhideWhenUsed/>
    <w:rsid w:val="00DE7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vrx.github.io/ParkerProjects/"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reform\AppData\Local\Microsoft\Office\16.0\DTS\en-US%7b458B213F-6D9B-4696-A0A7-F2E050ECA9F5%7d\%7b3A75F9E5-BECB-4634-83D3-13EBE8CB4FCD%7dtf164024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3E39D58B93D4E4A9A32DEBF7D0C113F"/>
        <w:category>
          <w:name w:val="General"/>
          <w:gallery w:val="placeholder"/>
        </w:category>
        <w:types>
          <w:type w:val="bbPlcHdr"/>
        </w:types>
        <w:behaviors>
          <w:behavior w:val="content"/>
        </w:behaviors>
        <w:guid w:val="{F3F7AC38-B270-4E2C-AC7A-F9C421458E34}"/>
      </w:docPartPr>
      <w:docPartBody>
        <w:p w:rsidR="00EE1CF4" w:rsidRDefault="00BE34BF">
          <w:pPr>
            <w:pStyle w:val="03E39D58B93D4E4A9A32DEBF7D0C113F"/>
          </w:pPr>
          <w:r w:rsidRPr="00CF1A49">
            <w:t>·</w:t>
          </w:r>
        </w:p>
      </w:docPartBody>
    </w:docPart>
    <w:docPart>
      <w:docPartPr>
        <w:name w:val="950D75396AD042D68407D59D0FC1DFF0"/>
        <w:category>
          <w:name w:val="General"/>
          <w:gallery w:val="placeholder"/>
        </w:category>
        <w:types>
          <w:type w:val="bbPlcHdr"/>
        </w:types>
        <w:behaviors>
          <w:behavior w:val="content"/>
        </w:behaviors>
        <w:guid w:val="{7184C347-2801-4355-935F-7B69B171966B}"/>
      </w:docPartPr>
      <w:docPartBody>
        <w:p w:rsidR="00EE1CF4" w:rsidRDefault="00BE34BF">
          <w:pPr>
            <w:pStyle w:val="950D75396AD042D68407D59D0FC1DFF0"/>
          </w:pPr>
          <w:r w:rsidRPr="00CF1A49">
            <w:t>·</w:t>
          </w:r>
        </w:p>
      </w:docPartBody>
    </w:docPart>
    <w:docPart>
      <w:docPartPr>
        <w:name w:val="9EFB95EB1190463FA6A164B38D9FA8A2"/>
        <w:category>
          <w:name w:val="General"/>
          <w:gallery w:val="placeholder"/>
        </w:category>
        <w:types>
          <w:type w:val="bbPlcHdr"/>
        </w:types>
        <w:behaviors>
          <w:behavior w:val="content"/>
        </w:behaviors>
        <w:guid w:val="{804EA59D-70C8-49CA-9C31-FAC4978AFCF4}"/>
      </w:docPartPr>
      <w:docPartBody>
        <w:p w:rsidR="00EE1CF4" w:rsidRDefault="00BE34BF">
          <w:pPr>
            <w:pStyle w:val="9EFB95EB1190463FA6A164B38D9FA8A2"/>
          </w:pPr>
          <w:r w:rsidRPr="00CF1A49">
            <w:t>·</w:t>
          </w:r>
        </w:p>
      </w:docPartBody>
    </w:docPart>
    <w:docPart>
      <w:docPartPr>
        <w:name w:val="E4016A19E39A45279513BD5128907533"/>
        <w:category>
          <w:name w:val="General"/>
          <w:gallery w:val="placeholder"/>
        </w:category>
        <w:types>
          <w:type w:val="bbPlcHdr"/>
        </w:types>
        <w:behaviors>
          <w:behavior w:val="content"/>
        </w:behaviors>
        <w:guid w:val="{ABBE359C-4D3C-4B8E-8871-CCA25803682F}"/>
      </w:docPartPr>
      <w:docPartBody>
        <w:p w:rsidR="00EE1CF4" w:rsidRDefault="00BE34BF">
          <w:pPr>
            <w:pStyle w:val="E4016A19E39A45279513BD5128907533"/>
          </w:pPr>
          <w:r w:rsidRPr="00CF1A49">
            <w:t>Experience</w:t>
          </w:r>
        </w:p>
      </w:docPartBody>
    </w:docPart>
    <w:docPart>
      <w:docPartPr>
        <w:name w:val="999062418F194A65BB6ED44743AAE020"/>
        <w:category>
          <w:name w:val="General"/>
          <w:gallery w:val="placeholder"/>
        </w:category>
        <w:types>
          <w:type w:val="bbPlcHdr"/>
        </w:types>
        <w:behaviors>
          <w:behavior w:val="content"/>
        </w:behaviors>
        <w:guid w:val="{08851647-D794-427C-BD90-74DA6BBCA6A6}"/>
      </w:docPartPr>
      <w:docPartBody>
        <w:p w:rsidR="00EE1CF4" w:rsidRDefault="00BE34BF">
          <w:pPr>
            <w:pStyle w:val="999062418F194A65BB6ED44743AAE020"/>
          </w:pPr>
          <w:r w:rsidRPr="00CF1A49">
            <w:t>Education</w:t>
          </w:r>
        </w:p>
      </w:docPartBody>
    </w:docPart>
    <w:docPart>
      <w:docPartPr>
        <w:name w:val="FB3BBFA20F75484A9ED86A222BA6D6F3"/>
        <w:category>
          <w:name w:val="General"/>
          <w:gallery w:val="placeholder"/>
        </w:category>
        <w:types>
          <w:type w:val="bbPlcHdr"/>
        </w:types>
        <w:behaviors>
          <w:behavior w:val="content"/>
        </w:behaviors>
        <w:guid w:val="{2AABCCCD-60FB-4777-9A92-D41522A22621}"/>
      </w:docPartPr>
      <w:docPartBody>
        <w:p w:rsidR="00EE1CF4" w:rsidRDefault="00BE34BF">
          <w:pPr>
            <w:pStyle w:val="FB3BBFA20F75484A9ED86A222BA6D6F3"/>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BF"/>
    <w:rsid w:val="003A35D9"/>
    <w:rsid w:val="0040067A"/>
    <w:rsid w:val="006406FF"/>
    <w:rsid w:val="0076147D"/>
    <w:rsid w:val="00BE34BF"/>
    <w:rsid w:val="00EE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940F2993084F0E96411134B0D05972">
    <w:name w:val="57940F2993084F0E96411134B0D05972"/>
  </w:style>
  <w:style w:type="character" w:styleId="IntenseEmphasis">
    <w:name w:val="Intense Emphasis"/>
    <w:basedOn w:val="DefaultParagraphFont"/>
    <w:uiPriority w:val="2"/>
    <w:rPr>
      <w:b/>
      <w:iCs/>
      <w:color w:val="262626" w:themeColor="text1" w:themeTint="D9"/>
    </w:rPr>
  </w:style>
  <w:style w:type="paragraph" w:customStyle="1" w:styleId="1E640C1DC3AD4F9E9A24F90514D21D1C">
    <w:name w:val="1E640C1DC3AD4F9E9A24F90514D21D1C"/>
  </w:style>
  <w:style w:type="paragraph" w:customStyle="1" w:styleId="27DF6E05C16A43FD8E5CB64967943BF5">
    <w:name w:val="27DF6E05C16A43FD8E5CB64967943BF5"/>
  </w:style>
  <w:style w:type="paragraph" w:customStyle="1" w:styleId="03E39D58B93D4E4A9A32DEBF7D0C113F">
    <w:name w:val="03E39D58B93D4E4A9A32DEBF7D0C113F"/>
  </w:style>
  <w:style w:type="paragraph" w:customStyle="1" w:styleId="795AD774FB174383A4447F6D8E8D8356">
    <w:name w:val="795AD774FB174383A4447F6D8E8D8356"/>
  </w:style>
  <w:style w:type="paragraph" w:customStyle="1" w:styleId="05AC268D4CCF4A819C50497F81057D7A">
    <w:name w:val="05AC268D4CCF4A819C50497F81057D7A"/>
  </w:style>
  <w:style w:type="paragraph" w:customStyle="1" w:styleId="950D75396AD042D68407D59D0FC1DFF0">
    <w:name w:val="950D75396AD042D68407D59D0FC1DFF0"/>
  </w:style>
  <w:style w:type="paragraph" w:customStyle="1" w:styleId="1EC32D4E89F8468E9F0CEA8A41179896">
    <w:name w:val="1EC32D4E89F8468E9F0CEA8A41179896"/>
  </w:style>
  <w:style w:type="paragraph" w:customStyle="1" w:styleId="9EFB95EB1190463FA6A164B38D9FA8A2">
    <w:name w:val="9EFB95EB1190463FA6A164B38D9FA8A2"/>
  </w:style>
  <w:style w:type="paragraph" w:customStyle="1" w:styleId="640D3117564A49B4BCFA59F54BF4D024">
    <w:name w:val="640D3117564A49B4BCFA59F54BF4D024"/>
  </w:style>
  <w:style w:type="paragraph" w:customStyle="1" w:styleId="771F715263054986A8F1AAEB635BF97B">
    <w:name w:val="771F715263054986A8F1AAEB635BF97B"/>
  </w:style>
  <w:style w:type="paragraph" w:customStyle="1" w:styleId="E4016A19E39A45279513BD5128907533">
    <w:name w:val="E4016A19E39A45279513BD5128907533"/>
  </w:style>
  <w:style w:type="paragraph" w:customStyle="1" w:styleId="859C1333081A476FA1779E5404EA070B">
    <w:name w:val="859C1333081A476FA1779E5404EA070B"/>
  </w:style>
  <w:style w:type="paragraph" w:customStyle="1" w:styleId="EB8F3BDAA694401B97501AED255F1DEC">
    <w:name w:val="EB8F3BDAA694401B97501AED255F1DEC"/>
  </w:style>
  <w:style w:type="paragraph" w:customStyle="1" w:styleId="DFD3BDB0CAD945C589F0A8DF1A8CFAC2">
    <w:name w:val="DFD3BDB0CAD945C589F0A8DF1A8CFAC2"/>
  </w:style>
  <w:style w:type="character" w:styleId="SubtleReference">
    <w:name w:val="Subtle Reference"/>
    <w:basedOn w:val="DefaultParagraphFont"/>
    <w:uiPriority w:val="10"/>
    <w:qFormat/>
    <w:rPr>
      <w:b/>
      <w:caps w:val="0"/>
      <w:smallCaps/>
      <w:color w:val="595959" w:themeColor="text1" w:themeTint="A6"/>
    </w:rPr>
  </w:style>
  <w:style w:type="paragraph" w:customStyle="1" w:styleId="20B5770672DB4664AD20AE7D1E16F447">
    <w:name w:val="20B5770672DB4664AD20AE7D1E16F447"/>
  </w:style>
  <w:style w:type="paragraph" w:customStyle="1" w:styleId="03E479B48D7E45329AF204AB043B5A26">
    <w:name w:val="03E479B48D7E45329AF204AB043B5A26"/>
  </w:style>
  <w:style w:type="paragraph" w:customStyle="1" w:styleId="056A5A77EB0B4EA09ABF4BBDAC8E8639">
    <w:name w:val="056A5A77EB0B4EA09ABF4BBDAC8E8639"/>
  </w:style>
  <w:style w:type="paragraph" w:customStyle="1" w:styleId="C8517168FB1C4F29AF0A69C9B0DE7555">
    <w:name w:val="C8517168FB1C4F29AF0A69C9B0DE7555"/>
  </w:style>
  <w:style w:type="paragraph" w:customStyle="1" w:styleId="F4D7B5C49FC4471F96216A5AF5E8C0E4">
    <w:name w:val="F4D7B5C49FC4471F96216A5AF5E8C0E4"/>
  </w:style>
  <w:style w:type="paragraph" w:customStyle="1" w:styleId="A87963E7475E4723A7DFEB8CFF8531B3">
    <w:name w:val="A87963E7475E4723A7DFEB8CFF8531B3"/>
  </w:style>
  <w:style w:type="paragraph" w:customStyle="1" w:styleId="2CAE8E6318BC4389BCD851EF4560AB08">
    <w:name w:val="2CAE8E6318BC4389BCD851EF4560AB08"/>
  </w:style>
  <w:style w:type="paragraph" w:customStyle="1" w:styleId="999062418F194A65BB6ED44743AAE020">
    <w:name w:val="999062418F194A65BB6ED44743AAE020"/>
  </w:style>
  <w:style w:type="paragraph" w:customStyle="1" w:styleId="08D9B8E8AF2C4A8F9D1B883D435655F8">
    <w:name w:val="08D9B8E8AF2C4A8F9D1B883D435655F8"/>
  </w:style>
  <w:style w:type="paragraph" w:customStyle="1" w:styleId="400F4B3F7CDB4B31A4C9D2410F2C9CFB">
    <w:name w:val="400F4B3F7CDB4B31A4C9D2410F2C9CFB"/>
  </w:style>
  <w:style w:type="paragraph" w:customStyle="1" w:styleId="572446FB73BA44309C9E52E97DD8D1A9">
    <w:name w:val="572446FB73BA44309C9E52E97DD8D1A9"/>
  </w:style>
  <w:style w:type="paragraph" w:customStyle="1" w:styleId="C834A653EA6B490C86CF5847BF2DE857">
    <w:name w:val="C834A653EA6B490C86CF5847BF2DE857"/>
  </w:style>
  <w:style w:type="paragraph" w:customStyle="1" w:styleId="E31EBD64651446A1BCFB7F9C68D4A02B">
    <w:name w:val="E31EBD64651446A1BCFB7F9C68D4A02B"/>
  </w:style>
  <w:style w:type="paragraph" w:customStyle="1" w:styleId="07A4CBF444864251AC34A8628C9E08A4">
    <w:name w:val="07A4CBF444864251AC34A8628C9E08A4"/>
  </w:style>
  <w:style w:type="paragraph" w:customStyle="1" w:styleId="AF98AA4DA67A407ABE122D91733C3A07">
    <w:name w:val="AF98AA4DA67A407ABE122D91733C3A07"/>
  </w:style>
  <w:style w:type="paragraph" w:customStyle="1" w:styleId="3DA2AB5E797F4991B1DF8B4D53EA6BD8">
    <w:name w:val="3DA2AB5E797F4991B1DF8B4D53EA6BD8"/>
  </w:style>
  <w:style w:type="paragraph" w:customStyle="1" w:styleId="CB5B1F6FDE744C0A941D7931FD935AE2">
    <w:name w:val="CB5B1F6FDE744C0A941D7931FD935AE2"/>
  </w:style>
  <w:style w:type="paragraph" w:customStyle="1" w:styleId="FE7E0A6A0CFB4CB999787CC00FA6B4E6">
    <w:name w:val="FE7E0A6A0CFB4CB999787CC00FA6B4E6"/>
  </w:style>
  <w:style w:type="paragraph" w:customStyle="1" w:styleId="FB3BBFA20F75484A9ED86A222BA6D6F3">
    <w:name w:val="FB3BBFA20F75484A9ED86A222BA6D6F3"/>
  </w:style>
  <w:style w:type="paragraph" w:customStyle="1" w:styleId="DEC5F53B65934C1AA958F649B1042A74">
    <w:name w:val="DEC5F53B65934C1AA958F649B1042A74"/>
  </w:style>
  <w:style w:type="paragraph" w:customStyle="1" w:styleId="0633D0DC462B473699983A8D78F785A7">
    <w:name w:val="0633D0DC462B473699983A8D78F785A7"/>
  </w:style>
  <w:style w:type="paragraph" w:customStyle="1" w:styleId="6099CA4762404595B0347AA20E45C3C2">
    <w:name w:val="6099CA4762404595B0347AA20E45C3C2"/>
  </w:style>
  <w:style w:type="paragraph" w:customStyle="1" w:styleId="B45DE57471E04AF480B1500C24EE4387">
    <w:name w:val="B45DE57471E04AF480B1500C24EE4387"/>
  </w:style>
  <w:style w:type="paragraph" w:customStyle="1" w:styleId="366F5DBF6F78432B8B2F75F657F31A51">
    <w:name w:val="366F5DBF6F78432B8B2F75F657F31A51"/>
  </w:style>
  <w:style w:type="paragraph" w:customStyle="1" w:styleId="DB5560EFF4904EFBAB88742D1608ECFD">
    <w:name w:val="DB5560EFF4904EFBAB88742D1608ECFD"/>
  </w:style>
  <w:style w:type="paragraph" w:customStyle="1" w:styleId="9A9CA62F948E45648CFB91540226C5EB">
    <w:name w:val="9A9CA62F948E45648CFB91540226C5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C5822B22812541943D2D61FED545E5" ma:contentTypeVersion="14" ma:contentTypeDescription="Create a new document." ma:contentTypeScope="" ma:versionID="fddaf67092dd68b69b807065d21e9945">
  <xsd:schema xmlns:xsd="http://www.w3.org/2001/XMLSchema" xmlns:xs="http://www.w3.org/2001/XMLSchema" xmlns:p="http://schemas.microsoft.com/office/2006/metadata/properties" xmlns:ns1="http://schemas.microsoft.com/sharepoint/v3" xmlns:ns3="205c63ec-72e1-456f-aee9-3d56e6293b9c" xmlns:ns4="44e166dd-4f36-403a-9a0d-dc2282f438a9" targetNamespace="http://schemas.microsoft.com/office/2006/metadata/properties" ma:root="true" ma:fieldsID="7e7101a31a3c6668cbe7c61d5b6eea30" ns1:_="" ns3:_="" ns4:_="">
    <xsd:import namespace="http://schemas.microsoft.com/sharepoint/v3"/>
    <xsd:import namespace="205c63ec-72e1-456f-aee9-3d56e6293b9c"/>
    <xsd:import namespace="44e166dd-4f36-403a-9a0d-dc2282f438a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5c63ec-72e1-456f-aee9-3d56e6293b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e166dd-4f36-403a-9a0d-dc2282f438a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A6160D0-B3A9-CA49-A9F1-70B0FFC52F04}">
  <ds:schemaRefs>
    <ds:schemaRef ds:uri="http://schemas.openxmlformats.org/officeDocument/2006/bibliography"/>
  </ds:schemaRefs>
</ds:datastoreItem>
</file>

<file path=customXml/itemProps2.xml><?xml version="1.0" encoding="utf-8"?>
<ds:datastoreItem xmlns:ds="http://schemas.openxmlformats.org/officeDocument/2006/customXml" ds:itemID="{735A42DE-A2F4-4F28-81FB-5E54FAA56BDB}">
  <ds:schemaRefs>
    <ds:schemaRef ds:uri="http://schemas.microsoft.com/sharepoint/v3/contenttype/forms"/>
  </ds:schemaRefs>
</ds:datastoreItem>
</file>

<file path=customXml/itemProps3.xml><?xml version="1.0" encoding="utf-8"?>
<ds:datastoreItem xmlns:ds="http://schemas.openxmlformats.org/officeDocument/2006/customXml" ds:itemID="{15F0C43C-244F-41E4-ACE1-FA1EB5830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5c63ec-72e1-456f-aee9-3d56e6293b9c"/>
    <ds:schemaRef ds:uri="44e166dd-4f36-403a-9a0d-dc2282f438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7B4FF8-D59F-48A3-B389-4CCC583180D0}">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C:\Users\Rareform\AppData\Local\Microsoft\Office\16.0\DTS\en-US{458B213F-6D9B-4696-A0A7-F2E050ECA9F5}\{3A75F9E5-BECB-4634-83D3-13EBE8CB4FCD}tf16402488.dotx</Template>
  <TotalTime>74</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Rareform</dc:creator>
  <cp:keywords/>
  <dc:description/>
  <cp:lastModifiedBy>Manning, Cole</cp:lastModifiedBy>
  <cp:revision>46</cp:revision>
  <cp:lastPrinted>2020-06-11T18:35:00Z</cp:lastPrinted>
  <dcterms:created xsi:type="dcterms:W3CDTF">2020-05-27T07:00:00Z</dcterms:created>
  <dcterms:modified xsi:type="dcterms:W3CDTF">2020-06-11T18:36:00Z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0x010100CEC5822B22812541943D2D61FED545E5</vt:lpwstr>
  </property>
</Properties>
</file>